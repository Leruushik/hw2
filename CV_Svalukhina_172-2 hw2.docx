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5440BE89B204437980413D2284070078"/>
        </w:placeholder>
        <w:docPartList>
          <w:docPartGallery w:val="Quick Parts"/>
          <w:docPartCategory w:val=" Название резюме"/>
        </w:docPartList>
      </w:sdtPr>
      <w:sdtEndPr/>
      <w:sdtContent>
        <w:p w14:paraId="57315DB9" w14:textId="77777777" w:rsidR="00AD045B" w:rsidRPr="00EB139E" w:rsidRDefault="00303C2A" w:rsidP="00AF12F3">
          <w:pPr>
            <w:pStyle w:val="a5"/>
            <w:jc w:val="center"/>
            <w:rPr>
              <w:rStyle w:val="20"/>
              <w:color w:val="auto"/>
              <w:sz w:val="48"/>
            </w:rPr>
          </w:pPr>
          <w:sdt>
            <w:sdtPr>
              <w:rPr>
                <w:rStyle w:val="20"/>
                <w:color w:val="auto"/>
                <w:sz w:val="48"/>
              </w:rPr>
              <w:alias w:val="Автор"/>
              <w:tag w:val=""/>
              <w:id w:val="1823003119"/>
              <w:placeholder>
                <w:docPart w:val="F0E9AB7CB8384FA182CE657EF7D5B49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20"/>
              </w:rPr>
            </w:sdtEndPr>
            <w:sdtContent>
              <w:r w:rsidR="00292C5F">
                <w:rPr>
                  <w:rStyle w:val="20"/>
                  <w:color w:val="auto"/>
                  <w:sz w:val="48"/>
                </w:rPr>
                <w:t>СВАЛУХИНА ВАЛЕРИЯ</w:t>
              </w:r>
            </w:sdtContent>
          </w:sdt>
        </w:p>
        <w:sdt>
          <w:sdtPr>
            <w:alias w:val="Адрес электронной почты"/>
            <w:tag w:val=""/>
            <w:id w:val="527535243"/>
            <w:placeholder>
              <w:docPart w:val="208440C69D9E434789CAE6D5135C3C1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1BE55694" w14:textId="77777777" w:rsidR="00AD045B" w:rsidRDefault="00BC3962">
              <w:pPr>
                <w:pStyle w:val="ab"/>
              </w:pPr>
              <w:r w:rsidRPr="00292C5F">
                <w:t xml:space="preserve">Почтовый адрес: </w:t>
              </w:r>
              <w:r w:rsidR="00292C5F" w:rsidRPr="00292C5F">
                <w:t>leruuushik1998@mail.ru</w:t>
              </w:r>
            </w:p>
          </w:sdtContent>
        </w:sdt>
        <w:sdt>
          <w:sdtPr>
            <w:alias w:val="Адрес"/>
            <w:tag w:val=""/>
            <w:id w:val="539556739"/>
            <w:placeholder>
              <w:docPart w:val="5F49D02499534A7C8AE49AEDB543C02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48373379" w14:textId="77777777" w:rsidR="00AD045B" w:rsidRDefault="00BC3962">
              <w:pPr>
                <w:pStyle w:val="ab"/>
              </w:pPr>
              <w:r>
                <w:t>Адрес: г. Москва, проспе</w:t>
              </w:r>
              <w:r w:rsidR="00292C5F">
                <w:t>кт Вернадского 1568, квартира 4</w:t>
              </w:r>
            </w:p>
          </w:sdtContent>
        </w:sdt>
        <w:sdt>
          <w:sdtPr>
            <w:alias w:val="Телефон"/>
            <w:tag w:val=""/>
            <w:id w:val="1357783703"/>
            <w:placeholder>
              <w:docPart w:val="52570FA481A142CDBC8401D202AA5A4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08BE7C48" w14:textId="77777777" w:rsidR="00BC3962" w:rsidRPr="00292C5F" w:rsidRDefault="00292C5F" w:rsidP="00BC3962">
              <w:pPr>
                <w:pStyle w:val="ab"/>
              </w:pPr>
              <w:r>
                <w:t>Номер телефона: +79165678945</w:t>
              </w:r>
            </w:p>
          </w:sdtContent>
        </w:sdt>
        <w:p w14:paraId="0EB28909" w14:textId="77777777" w:rsidR="00BC3962" w:rsidRDefault="00BC3962" w:rsidP="00BC3962">
          <w:pPr>
            <w:pStyle w:val="ab"/>
          </w:pPr>
          <w:r>
            <w:t>Семейное положение: не замужем</w:t>
          </w:r>
        </w:p>
        <w:p w14:paraId="723FDE8E" w14:textId="77777777" w:rsidR="00AD045B" w:rsidRDefault="00292C5F" w:rsidP="00BC3962">
          <w:pPr>
            <w:pStyle w:val="ab"/>
          </w:pPr>
          <w:r>
            <w:t>Дата Рождения: 22.12.1998 г.</w:t>
          </w:r>
        </w:p>
      </w:sdtContent>
    </w:sdt>
    <w:p w14:paraId="1749E7F2" w14:textId="77777777" w:rsidR="00AD045B" w:rsidRPr="00BC3962" w:rsidRDefault="00BC3962" w:rsidP="00AF12F3">
      <w:pPr>
        <w:pStyle w:val="af8"/>
        <w:jc w:val="center"/>
        <w:rPr>
          <w:color w:val="auto"/>
        </w:rPr>
      </w:pPr>
      <w:r w:rsidRPr="00BC3962">
        <w:rPr>
          <w:color w:val="auto"/>
        </w:rPr>
        <w:t>Желаемая Должность</w:t>
      </w:r>
    </w:p>
    <w:p w14:paraId="0953FA38" w14:textId="77777777" w:rsidR="00AD045B" w:rsidRDefault="00BC3962" w:rsidP="00BC3962">
      <w:pPr>
        <w:pStyle w:val="a3"/>
        <w:numPr>
          <w:ilvl w:val="0"/>
          <w:numId w:val="5"/>
        </w:numPr>
      </w:pPr>
      <w:r>
        <w:t xml:space="preserve">Редактор в печатном издании </w:t>
      </w:r>
      <w:bookmarkStart w:id="0" w:name="_GoBack"/>
      <w:bookmarkEnd w:id="0"/>
    </w:p>
    <w:p w14:paraId="75B2FEDF" w14:textId="77777777" w:rsidR="00BC3962" w:rsidRDefault="00BC3962" w:rsidP="00BC3962">
      <w:pPr>
        <w:pStyle w:val="a3"/>
        <w:numPr>
          <w:ilvl w:val="0"/>
          <w:numId w:val="5"/>
        </w:numPr>
      </w:pPr>
      <w:r>
        <w:t xml:space="preserve">Журналист-писатель </w:t>
      </w:r>
    </w:p>
    <w:p w14:paraId="6EE8AA9E" w14:textId="77777777" w:rsidR="00BC3962" w:rsidRDefault="00BC3962" w:rsidP="00BC3962">
      <w:pPr>
        <w:pStyle w:val="a3"/>
        <w:numPr>
          <w:ilvl w:val="0"/>
          <w:numId w:val="5"/>
        </w:numPr>
      </w:pPr>
      <w:r>
        <w:t>Переводчик</w:t>
      </w:r>
    </w:p>
    <w:p w14:paraId="6EE6681B" w14:textId="77777777" w:rsidR="00BC3962" w:rsidRDefault="00BC3962" w:rsidP="00BC3962">
      <w:pPr>
        <w:pStyle w:val="a3"/>
        <w:numPr>
          <w:ilvl w:val="0"/>
          <w:numId w:val="5"/>
        </w:numPr>
      </w:pPr>
      <w:r>
        <w:t>Учитель русского языка и литературы</w:t>
      </w:r>
    </w:p>
    <w:p w14:paraId="1834C5A1" w14:textId="77777777" w:rsidR="00BC3962" w:rsidRPr="00AF12F3" w:rsidRDefault="00BC3962" w:rsidP="00AF12F3">
      <w:pPr>
        <w:spacing w:line="240" w:lineRule="auto"/>
        <w:rPr>
          <w:i/>
        </w:rPr>
      </w:pPr>
      <w:r w:rsidRPr="00AF12F3">
        <w:rPr>
          <w:i/>
        </w:rPr>
        <w:t>Занятость</w:t>
      </w:r>
      <w:r w:rsidR="00AF12F3" w:rsidRPr="00AF12F3">
        <w:rPr>
          <w:i/>
        </w:rPr>
        <w:t>:</w:t>
      </w:r>
      <w:r w:rsidRPr="00AF12F3">
        <w:rPr>
          <w:i/>
        </w:rPr>
        <w:t xml:space="preserve"> </w:t>
      </w:r>
      <w:r w:rsidRPr="00AF12F3">
        <w:t>полная</w:t>
      </w:r>
      <w:r w:rsidRPr="00AF12F3">
        <w:rPr>
          <w:lang w:val="en-US"/>
        </w:rPr>
        <w:t>/</w:t>
      </w:r>
      <w:r w:rsidRPr="00AF12F3">
        <w:t>частичная</w:t>
      </w:r>
    </w:p>
    <w:p w14:paraId="3B8E61AB" w14:textId="77777777" w:rsidR="00AF12F3" w:rsidRPr="00AF12F3" w:rsidRDefault="00AF12F3" w:rsidP="00AF12F3">
      <w:pPr>
        <w:spacing w:line="240" w:lineRule="auto"/>
        <w:rPr>
          <w:i/>
        </w:rPr>
      </w:pPr>
      <w:r w:rsidRPr="00AF12F3">
        <w:rPr>
          <w:i/>
        </w:rPr>
        <w:t xml:space="preserve">График работы: </w:t>
      </w:r>
      <w:r w:rsidRPr="00AF12F3">
        <w:t xml:space="preserve">полный рабочий день </w:t>
      </w:r>
    </w:p>
    <w:p w14:paraId="6045AF17" w14:textId="77777777" w:rsidR="00AD045B" w:rsidRPr="00AF12F3" w:rsidRDefault="00A01258" w:rsidP="00AF12F3">
      <w:pPr>
        <w:pStyle w:val="af8"/>
        <w:jc w:val="center"/>
        <w:rPr>
          <w:color w:val="auto"/>
        </w:rPr>
      </w:pPr>
      <w:r w:rsidRPr="00AF12F3">
        <w:rPr>
          <w:color w:val="auto"/>
        </w:rPr>
        <w:t>Образование</w:t>
      </w:r>
    </w:p>
    <w:p w14:paraId="6C5AFA9E" w14:textId="77777777" w:rsidR="00AD045B" w:rsidRPr="00AF12F3" w:rsidRDefault="00AF12F3" w:rsidP="00E756B9">
      <w:pPr>
        <w:pStyle w:val="af9"/>
        <w:jc w:val="center"/>
        <w:rPr>
          <w:color w:val="auto"/>
          <w:sz w:val="24"/>
        </w:rPr>
      </w:pPr>
      <w:r w:rsidRPr="00AF12F3">
        <w:rPr>
          <w:color w:val="auto"/>
          <w:sz w:val="24"/>
        </w:rPr>
        <w:t>Национальный Исследовательский Университет «Высшая школа экономики»</w:t>
      </w:r>
    </w:p>
    <w:p w14:paraId="794D6380" w14:textId="77777777" w:rsidR="00AD045B" w:rsidRPr="00AF12F3" w:rsidRDefault="00AF12F3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Неоконченное высшее образование, факультет «Филологии»,</w:t>
      </w:r>
      <w:r w:rsidR="00A01258">
        <w:t xml:space="preserve">  </w:t>
      </w:r>
      <w:r>
        <w:t xml:space="preserve">1 курс, </w:t>
      </w:r>
      <w:proofErr w:type="spellStart"/>
      <w:r>
        <w:t>Бакалавриат</w:t>
      </w:r>
      <w:proofErr w:type="spellEnd"/>
      <w:r>
        <w:t>.</w:t>
      </w:r>
    </w:p>
    <w:p w14:paraId="28EF191E" w14:textId="77777777" w:rsidR="00E756B9" w:rsidRPr="00E756B9" w:rsidRDefault="00AF12F3" w:rsidP="00E756B9">
      <w:pPr>
        <w:pStyle w:val="1"/>
        <w:jc w:val="center"/>
        <w:rPr>
          <w:color w:val="auto"/>
        </w:rPr>
      </w:pPr>
      <w:r w:rsidRPr="00E756B9">
        <w:rPr>
          <w:color w:val="auto"/>
        </w:rPr>
        <w:t>Умения и навыки</w:t>
      </w:r>
    </w:p>
    <w:p w14:paraId="77A351DC" w14:textId="77777777" w:rsidR="00E756B9" w:rsidRPr="00EB139E" w:rsidRDefault="00E756B9" w:rsidP="00EB139E">
      <w:pPr>
        <w:pStyle w:val="af9"/>
        <w:jc w:val="center"/>
        <w:rPr>
          <w:color w:val="auto"/>
          <w:sz w:val="28"/>
        </w:rPr>
        <w:sectPr w:rsidR="00E756B9" w:rsidRPr="00EB139E">
          <w:footerReference w:type="default" r:id="rId10"/>
          <w:headerReference w:type="first" r:id="rId11"/>
          <w:pgSz w:w="11907" w:h="16839"/>
          <w:pgMar w:top="1148" w:right="1050" w:bottom="1148" w:left="1050" w:header="612" w:footer="612" w:gutter="0"/>
          <w:cols w:space="720"/>
          <w:titlePg/>
          <w:docGrid w:linePitch="360"/>
        </w:sectPr>
      </w:pPr>
      <w:r w:rsidRPr="00EB139E">
        <w:rPr>
          <w:color w:val="auto"/>
          <w:sz w:val="28"/>
        </w:rPr>
        <w:t>Знание языков:</w:t>
      </w:r>
    </w:p>
    <w:tbl>
      <w:tblPr>
        <w:tblStyle w:val="-5"/>
        <w:tblpPr w:leftFromText="180" w:rightFromText="180" w:vertAnchor="text" w:horzAnchor="margin" w:tblpY="47"/>
        <w:tblW w:w="10023" w:type="dxa"/>
        <w:tblLook w:val="04A0" w:firstRow="1" w:lastRow="0" w:firstColumn="1" w:lastColumn="0" w:noHBand="0" w:noVBand="1"/>
      </w:tblPr>
      <w:tblGrid>
        <w:gridCol w:w="5011"/>
        <w:gridCol w:w="5012"/>
      </w:tblGrid>
      <w:tr w:rsidR="00AF12F3" w14:paraId="5E023C9A" w14:textId="77777777" w:rsidTr="00E7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4F886D71" w14:textId="77777777" w:rsidR="00AF12F3" w:rsidRDefault="00AF12F3" w:rsidP="00E756B9">
            <w:pPr>
              <w:spacing w:line="276" w:lineRule="auto"/>
              <w:jc w:val="center"/>
            </w:pPr>
            <w:r w:rsidRPr="00E756B9">
              <w:rPr>
                <w:rFonts w:ascii="Times New Roman" w:hAnsi="Times New Roman" w:cs="Times New Roman"/>
                <w:sz w:val="24"/>
              </w:rPr>
              <w:t>Языки</w:t>
            </w:r>
          </w:p>
        </w:tc>
        <w:tc>
          <w:tcPr>
            <w:tcW w:w="5012" w:type="dxa"/>
          </w:tcPr>
          <w:p w14:paraId="3FDB6018" w14:textId="77777777" w:rsidR="00AF12F3" w:rsidRDefault="00AF12F3" w:rsidP="00E756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6B9">
              <w:rPr>
                <w:rFonts w:ascii="Times New Roman" w:hAnsi="Times New Roman" w:cs="Times New Roman"/>
                <w:sz w:val="24"/>
              </w:rPr>
              <w:t>Уровень</w:t>
            </w:r>
          </w:p>
        </w:tc>
      </w:tr>
      <w:tr w:rsidR="00AF12F3" w14:paraId="763DC4FB" w14:textId="77777777" w:rsidTr="00E7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16DBCF84" w14:textId="77777777" w:rsidR="00AF12F3" w:rsidRDefault="00AF12F3" w:rsidP="00E756B9">
            <w:pPr>
              <w:spacing w:line="276" w:lineRule="auto"/>
              <w:jc w:val="center"/>
            </w:pPr>
            <w:r>
              <w:t>Французский</w:t>
            </w:r>
          </w:p>
        </w:tc>
        <w:tc>
          <w:tcPr>
            <w:tcW w:w="5012" w:type="dxa"/>
          </w:tcPr>
          <w:p w14:paraId="09B4C031" w14:textId="77777777" w:rsidR="00AF12F3" w:rsidRPr="00AF12F3" w:rsidRDefault="00AF12F3" w:rsidP="00E756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DELF A2</w:t>
            </w:r>
          </w:p>
        </w:tc>
      </w:tr>
      <w:tr w:rsidR="00AF12F3" w14:paraId="36B21AB2" w14:textId="77777777" w:rsidTr="00E7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1" w:type="dxa"/>
          </w:tcPr>
          <w:p w14:paraId="3ABABF54" w14:textId="77777777" w:rsidR="00AF12F3" w:rsidRDefault="00AF12F3" w:rsidP="00E756B9">
            <w:pPr>
              <w:spacing w:line="276" w:lineRule="auto"/>
              <w:jc w:val="center"/>
            </w:pPr>
            <w:r>
              <w:t>Английский</w:t>
            </w:r>
          </w:p>
        </w:tc>
        <w:tc>
          <w:tcPr>
            <w:tcW w:w="5012" w:type="dxa"/>
          </w:tcPr>
          <w:p w14:paraId="294AD3F5" w14:textId="77777777" w:rsidR="00AF12F3" w:rsidRDefault="00E756B9" w:rsidP="00E756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Cambridge University Press: </w:t>
            </w:r>
            <w:proofErr w:type="spellStart"/>
            <w:r>
              <w:rPr>
                <w:lang w:val="en-US"/>
              </w:rPr>
              <w:t>Intermidate</w:t>
            </w:r>
            <w:proofErr w:type="spellEnd"/>
          </w:p>
        </w:tc>
      </w:tr>
    </w:tbl>
    <w:p w14:paraId="69B6FD72" w14:textId="77777777" w:rsidR="00AF12F3" w:rsidRPr="00EB139E" w:rsidRDefault="00AF12F3">
      <w:pPr>
        <w:spacing w:line="276" w:lineRule="auto"/>
        <w:rPr>
          <w:lang w:val="en-US"/>
        </w:rPr>
        <w:sectPr w:rsidR="00AF12F3" w:rsidRPr="00EB139E" w:rsidSect="00AF12F3">
          <w:type w:val="continuous"/>
          <w:pgSz w:w="11907" w:h="16839"/>
          <w:pgMar w:top="1148" w:right="1050" w:bottom="1148" w:left="1050" w:header="612" w:footer="612" w:gutter="0"/>
          <w:cols w:num="2" w:space="720"/>
          <w:titlePg/>
          <w:docGrid w:linePitch="360"/>
        </w:sectPr>
      </w:pPr>
    </w:p>
    <w:p w14:paraId="2C25F600" w14:textId="77777777" w:rsidR="00E756B9" w:rsidRPr="00EB139E" w:rsidRDefault="00E756B9" w:rsidP="00EB139E">
      <w:pPr>
        <w:spacing w:line="276" w:lineRule="auto"/>
        <w:rPr>
          <w:lang w:val="en-US"/>
        </w:rPr>
      </w:pPr>
    </w:p>
    <w:p w14:paraId="475B33F1" w14:textId="77777777" w:rsidR="00EB139E" w:rsidRPr="00EB139E" w:rsidRDefault="00E756B9" w:rsidP="00EB139E">
      <w:pPr>
        <w:pStyle w:val="af9"/>
        <w:jc w:val="center"/>
        <w:rPr>
          <w:color w:val="auto"/>
          <w:sz w:val="28"/>
        </w:rPr>
      </w:pPr>
      <w:r w:rsidRPr="00EB139E">
        <w:rPr>
          <w:color w:val="auto"/>
          <w:sz w:val="28"/>
        </w:rPr>
        <w:t>Навыки:</w:t>
      </w:r>
    </w:p>
    <w:p w14:paraId="10E48B81" w14:textId="77777777"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 xml:space="preserve">уверенный пользователь ПК </w:t>
      </w:r>
    </w:p>
    <w:p w14:paraId="2AC89D5F" w14:textId="77777777"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 xml:space="preserve">знание </w:t>
      </w:r>
      <w:r>
        <w:rPr>
          <w:lang w:val="en-US"/>
        </w:rPr>
        <w:t>Microsoft</w:t>
      </w:r>
      <w:r w:rsidRPr="00E756B9">
        <w:t xml:space="preserve"> </w:t>
      </w:r>
      <w:r>
        <w:rPr>
          <w:lang w:val="en-US"/>
        </w:rPr>
        <w:t>Office</w:t>
      </w:r>
    </w:p>
    <w:p w14:paraId="6D4A0041" w14:textId="77777777" w:rsidR="00E756B9" w:rsidRDefault="00E756B9" w:rsidP="00EB139E">
      <w:pPr>
        <w:pStyle w:val="a3"/>
        <w:numPr>
          <w:ilvl w:val="0"/>
          <w:numId w:val="7"/>
        </w:numPr>
        <w:spacing w:line="276" w:lineRule="auto"/>
      </w:pPr>
      <w:r>
        <w:t>знание всех основных жанров письма</w:t>
      </w:r>
    </w:p>
    <w:p w14:paraId="4AF8A709" w14:textId="77777777" w:rsidR="00E756B9" w:rsidRPr="00EB139E" w:rsidRDefault="00E756B9" w:rsidP="00EB139E">
      <w:pPr>
        <w:pStyle w:val="af9"/>
        <w:jc w:val="center"/>
        <w:rPr>
          <w:color w:val="auto"/>
          <w:sz w:val="24"/>
        </w:rPr>
      </w:pPr>
      <w:r w:rsidRPr="00EB139E">
        <w:rPr>
          <w:color w:val="auto"/>
          <w:sz w:val="28"/>
        </w:rPr>
        <w:t>Личностно-деловые качества:</w:t>
      </w:r>
    </w:p>
    <w:p w14:paraId="402CF3FD" w14:textId="77777777" w:rsidR="00EB139E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 xml:space="preserve">умение анализировать </w:t>
      </w:r>
    </w:p>
    <w:p w14:paraId="17990415" w14:textId="77777777"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>способность принимать решения</w:t>
      </w:r>
    </w:p>
    <w:p w14:paraId="643E64EE" w14:textId="77777777"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 xml:space="preserve">дружелюбность </w:t>
      </w:r>
    </w:p>
    <w:p w14:paraId="48B2ED5B" w14:textId="77777777" w:rsidR="00EB139E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>о</w:t>
      </w:r>
      <w:r w:rsidR="00EB139E">
        <w:t xml:space="preserve">ткрытость для всего нового </w:t>
      </w:r>
    </w:p>
    <w:p w14:paraId="13488F4F" w14:textId="77777777" w:rsidR="00EB139E" w:rsidRDefault="00EB139E" w:rsidP="00EB139E">
      <w:pPr>
        <w:pStyle w:val="a3"/>
        <w:numPr>
          <w:ilvl w:val="0"/>
          <w:numId w:val="9"/>
        </w:numPr>
        <w:spacing w:line="276" w:lineRule="auto"/>
      </w:pPr>
      <w:r>
        <w:t xml:space="preserve">пунктуальность </w:t>
      </w:r>
    </w:p>
    <w:p w14:paraId="61AE759B" w14:textId="77777777" w:rsidR="00AD045B" w:rsidRDefault="00E756B9" w:rsidP="00EB139E">
      <w:pPr>
        <w:pStyle w:val="a3"/>
        <w:numPr>
          <w:ilvl w:val="0"/>
          <w:numId w:val="9"/>
        </w:numPr>
        <w:spacing w:line="276" w:lineRule="auto"/>
      </w:pPr>
      <w:r>
        <w:t xml:space="preserve">исполнительность </w:t>
      </w:r>
    </w:p>
    <w:sectPr w:rsidR="00AD045B" w:rsidSect="00AF12F3">
      <w:type w:val="continuous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1AF81" w14:textId="77777777" w:rsidR="00303C2A" w:rsidRDefault="00303C2A">
      <w:pPr>
        <w:spacing w:after="0" w:line="240" w:lineRule="auto"/>
      </w:pPr>
      <w:r>
        <w:separator/>
      </w:r>
    </w:p>
  </w:endnote>
  <w:endnote w:type="continuationSeparator" w:id="0">
    <w:p w14:paraId="5DCABD96" w14:textId="77777777" w:rsidR="00303C2A" w:rsidRDefault="0030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8885B" w14:textId="77777777" w:rsidR="00AD045B" w:rsidRDefault="00A01258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4DBB87" wp14:editId="3D1FF8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96E9FB" wp14:editId="4E9B068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55E8F8" wp14:editId="76D744F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14:paraId="12E3F54F" w14:textId="77777777" w:rsidR="00AD045B" w:rsidRDefault="00A01258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B7D8D86" wp14:editId="5AAB26C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1338580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1338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BE94CA" w14:textId="77777777" w:rsidR="00AD045B" w:rsidRDefault="00A01258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AD045B" w:rsidRDefault="00A01258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34DB9" w14:textId="77777777" w:rsidR="00303C2A" w:rsidRDefault="00303C2A">
      <w:pPr>
        <w:spacing w:after="0" w:line="240" w:lineRule="auto"/>
      </w:pPr>
      <w:r>
        <w:separator/>
      </w:r>
    </w:p>
  </w:footnote>
  <w:footnote w:type="continuationSeparator" w:id="0">
    <w:p w14:paraId="7FE84229" w14:textId="77777777" w:rsidR="00303C2A" w:rsidRDefault="0030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7A985" w14:textId="77777777" w:rsidR="00AD045B" w:rsidRDefault="00A01258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2FB2C47" wp14:editId="28DEA2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008C740" wp14:editId="6BD08B7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A8303F6" wp14:editId="4F3BD09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14:paraId="034F0081" w14:textId="77777777" w:rsidR="00AD045B" w:rsidRDefault="00AD045B">
    <w:pPr>
      <w:pStyle w:val="af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23B22553"/>
    <w:multiLevelType w:val="hybridMultilevel"/>
    <w:tmpl w:val="4972FA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8146C"/>
    <w:multiLevelType w:val="hybridMultilevel"/>
    <w:tmpl w:val="68B42A8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3123D"/>
    <w:multiLevelType w:val="hybridMultilevel"/>
    <w:tmpl w:val="87DEB0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12A6C"/>
    <w:multiLevelType w:val="hybridMultilevel"/>
    <w:tmpl w:val="5782AE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61912"/>
    <w:multiLevelType w:val="hybridMultilevel"/>
    <w:tmpl w:val="1E74A0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62"/>
    <w:rsid w:val="00292C5F"/>
    <w:rsid w:val="00303C2A"/>
    <w:rsid w:val="00A01258"/>
    <w:rsid w:val="00AD045B"/>
    <w:rsid w:val="00AF12F3"/>
    <w:rsid w:val="00BC3962"/>
    <w:rsid w:val="00E756B9"/>
    <w:rsid w:val="00E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725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  <w:style w:type="table" w:styleId="aff">
    <w:name w:val="Table Grid"/>
    <w:basedOn w:val="a1"/>
    <w:uiPriority w:val="59"/>
    <w:rsid w:val="00AF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rsid w:val="00E75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B39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B39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E75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A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A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A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CD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CD5" w:themeFill="accent4" w:themeFillTint="7F"/>
      </w:tcPr>
    </w:tblStylePr>
  </w:style>
  <w:style w:type="table" w:styleId="-5">
    <w:name w:val="Colorful Grid Accent 5"/>
    <w:basedOn w:val="a1"/>
    <w:uiPriority w:val="73"/>
    <w:rsid w:val="00E756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DD3" w:themeFill="accent5" w:themeFillTint="33"/>
    </w:tcPr>
    <w:tblStylePr w:type="firstRow">
      <w:rPr>
        <w:b/>
        <w:bCs/>
      </w:rPr>
      <w:tblPr/>
      <w:tcPr>
        <w:shd w:val="clear" w:color="auto" w:fill="F1BC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C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421A" w:themeFill="accent5" w:themeFillShade="BF"/>
      </w:tcPr>
    </w:tblStylePr>
    <w:tblStylePr w:type="band1Vert">
      <w:tblPr/>
      <w:tcPr>
        <w:shd w:val="clear" w:color="auto" w:fill="EDAC91" w:themeFill="accent5" w:themeFillTint="7F"/>
      </w:tcPr>
    </w:tblStylePr>
    <w:tblStylePr w:type="band1Horz">
      <w:tblPr/>
      <w:tcPr>
        <w:shd w:val="clear" w:color="auto" w:fill="EDAC9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40BE89B204437980413D2284070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E70A1-A960-4029-BC6C-98930DE20E72}"/>
      </w:docPartPr>
      <w:docPartBody>
        <w:p w:rsidR="00100C5C" w:rsidRDefault="00AE7B87">
          <w:pPr>
            <w:pStyle w:val="5440BE89B204437980413D2284070078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F0E9AB7CB8384FA182CE657EF7D5B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22D88-6C96-4C61-A726-B0F0C06B22BD}"/>
      </w:docPartPr>
      <w:docPartBody>
        <w:p w:rsidR="00100C5C" w:rsidRDefault="00AE7B87">
          <w:pPr>
            <w:pStyle w:val="F0E9AB7CB8384FA182CE657EF7D5B495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208440C69D9E434789CAE6D5135C3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783EF-08E7-43E1-BA1A-ECA2FD3ABBD4}"/>
      </w:docPartPr>
      <w:docPartBody>
        <w:p w:rsidR="00100C5C" w:rsidRDefault="00AE7B87">
          <w:pPr>
            <w:pStyle w:val="208440C69D9E434789CAE6D5135C3C18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5F49D02499534A7C8AE49AEDB543C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998031-9F48-42FA-8077-1041D8699405}"/>
      </w:docPartPr>
      <w:docPartBody>
        <w:p w:rsidR="00100C5C" w:rsidRDefault="00AE7B87">
          <w:pPr>
            <w:pStyle w:val="5F49D02499534A7C8AE49AEDB543C026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52570FA481A142CDBC8401D202AA5A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60CEF-5104-443D-9B23-50362690533E}"/>
      </w:docPartPr>
      <w:docPartBody>
        <w:p w:rsidR="00100C5C" w:rsidRDefault="00AE7B87">
          <w:pPr>
            <w:pStyle w:val="52570FA481A142CDBC8401D202AA5A44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87"/>
    <w:rsid w:val="00100C5C"/>
    <w:rsid w:val="00AE7B87"/>
    <w:rsid w:val="00C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5440BE89B204437980413D2284070078">
    <w:name w:val="5440BE89B204437980413D2284070078"/>
  </w:style>
  <w:style w:type="paragraph" w:customStyle="1" w:styleId="F0E9AB7CB8384FA182CE657EF7D5B495">
    <w:name w:val="F0E9AB7CB8384FA182CE657EF7D5B495"/>
  </w:style>
  <w:style w:type="paragraph" w:customStyle="1" w:styleId="208440C69D9E434789CAE6D5135C3C18">
    <w:name w:val="208440C69D9E434789CAE6D5135C3C18"/>
  </w:style>
  <w:style w:type="paragraph" w:customStyle="1" w:styleId="5F49D02499534A7C8AE49AEDB543C026">
    <w:name w:val="5F49D02499534A7C8AE49AEDB543C026"/>
  </w:style>
  <w:style w:type="paragraph" w:customStyle="1" w:styleId="52570FA481A142CDBC8401D202AA5A44">
    <w:name w:val="52570FA481A142CDBC8401D202AA5A44"/>
  </w:style>
  <w:style w:type="paragraph" w:customStyle="1" w:styleId="80C15BCBE44B448F9F287305F645DB71">
    <w:name w:val="80C15BCBE44B448F9F287305F645DB71"/>
  </w:style>
  <w:style w:type="paragraph" w:customStyle="1" w:styleId="A95149F9295B49CDBC8AEBB29D35CC50">
    <w:name w:val="A95149F9295B49CDBC8AEBB29D35CC50"/>
  </w:style>
  <w:style w:type="paragraph" w:customStyle="1" w:styleId="C6246464AE8D43C8B493DB6B98199E75">
    <w:name w:val="C6246464AE8D43C8B493DB6B98199E75"/>
  </w:style>
  <w:style w:type="paragraph" w:customStyle="1" w:styleId="A8BC1539D2ED40D7A242215A39B45057">
    <w:name w:val="A8BC1539D2ED40D7A242215A39B45057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41FFFADBC3E743C2A32F01C1D612F38A">
    <w:name w:val="41FFFADBC3E743C2A32F01C1D612F38A"/>
  </w:style>
  <w:style w:type="paragraph" w:customStyle="1" w:styleId="5D8EB7348ACF427880633DD170F8CA6A">
    <w:name w:val="5D8EB7348ACF427880633DD170F8CA6A"/>
  </w:style>
  <w:style w:type="paragraph" w:customStyle="1" w:styleId="98EA7EF5445E41E58943BB0EC33A39D5">
    <w:name w:val="98EA7EF5445E41E58943BB0EC33A39D5"/>
  </w:style>
  <w:style w:type="paragraph" w:customStyle="1" w:styleId="5E6DB59E5E714290A91888E5E9EC4C0E">
    <w:name w:val="5E6DB59E5E714290A91888E5E9EC4C0E"/>
  </w:style>
  <w:style w:type="paragraph" w:customStyle="1" w:styleId="B9248A075138444D8D6D00A0FB6AD223">
    <w:name w:val="B9248A075138444D8D6D00A0FB6AD223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A5B7D973CC2F40629C6EF468D19DA491">
    <w:name w:val="A5B7D973CC2F40629C6EF468D19DA491"/>
  </w:style>
  <w:style w:type="paragraph" w:customStyle="1" w:styleId="53F87C195CF94675A1E5F414ABE5ACE1">
    <w:name w:val="53F87C195CF94675A1E5F414ABE5ACE1"/>
  </w:style>
  <w:style w:type="paragraph" w:customStyle="1" w:styleId="39CAF79E5211467EB3044FA0C041B83E">
    <w:name w:val="39CAF79E5211467EB3044FA0C041B83E"/>
  </w:style>
  <w:style w:type="paragraph" w:customStyle="1" w:styleId="0C0EA1F254D049CEB2E85198D70F2A8E">
    <w:name w:val="0C0EA1F254D049CEB2E85198D70F2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Адрес: г. Москва, проспект Вернадского 1568, квартира 4</CompanyAddress>
  <CompanyPhone>Номер телефона: +79165678945</CompanyPhone>
  <CompanyFax/>
  <CompanyEmail>Почтовый адрес: leruuushik1998@mail.ru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D80D2DC-5C00-634E-B51F-330BEC03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Office\Templates\1049\EssentialResume.dotx</Template>
  <TotalTime>3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СВАЛУХИНА ВАЛЕРИЯ</dc:creator>
  <cp:lastModifiedBy>пользователь Microsoft Office</cp:lastModifiedBy>
  <cp:revision>2</cp:revision>
  <cp:lastPrinted>2018-01-30T16:20:00Z</cp:lastPrinted>
  <dcterms:created xsi:type="dcterms:W3CDTF">2018-06-05T16:37:00Z</dcterms:created>
  <dcterms:modified xsi:type="dcterms:W3CDTF">2018-06-05T16:37:00Z</dcterms:modified>
</cp:coreProperties>
</file>